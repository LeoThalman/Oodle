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D84" w:rsidRDefault="00164D84" w:rsidP="00164D84">
      <w:pPr>
        <w:pBdr>
          <w:bottom w:val="single" w:sz="12" w:space="1" w:color="auto"/>
        </w:pBdr>
        <w:jc w:val="right"/>
        <w:rPr>
          <w:sz w:val="24"/>
          <w:szCs w:val="24"/>
        </w:rPr>
      </w:pPr>
      <w:r>
        <w:rPr>
          <w:noProof/>
        </w:rPr>
        <w:drawing>
          <wp:inline distT="0" distB="0" distL="0" distR="0" wp14:anchorId="752F8D39" wp14:editId="3C49C0FD">
            <wp:extent cx="2558005" cy="9838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woodllogo.jpg"/>
                    <pic:cNvPicPr/>
                  </pic:nvPicPr>
                  <pic:blipFill>
                    <a:blip r:embed="rId5">
                      <a:extLst>
                        <a:ext uri="{28A0092B-C50C-407E-A947-70E740481C1C}">
                          <a14:useLocalDpi xmlns:a14="http://schemas.microsoft.com/office/drawing/2010/main" val="0"/>
                        </a:ext>
                      </a:extLst>
                    </a:blip>
                    <a:stretch>
                      <a:fillRect/>
                    </a:stretch>
                  </pic:blipFill>
                  <pic:spPr>
                    <a:xfrm>
                      <a:off x="0" y="0"/>
                      <a:ext cx="2558136" cy="983898"/>
                    </a:xfrm>
                    <a:prstGeom prst="rect">
                      <a:avLst/>
                    </a:prstGeom>
                  </pic:spPr>
                </pic:pic>
              </a:graphicData>
            </a:graphic>
          </wp:inline>
        </w:drawing>
      </w:r>
    </w:p>
    <w:p w:rsidR="00164D84" w:rsidRDefault="00164D84" w:rsidP="001255E7">
      <w:pPr>
        <w:jc w:val="center"/>
        <w:rPr>
          <w:sz w:val="24"/>
          <w:szCs w:val="24"/>
        </w:rPr>
      </w:pPr>
    </w:p>
    <w:p w:rsidR="001255E7" w:rsidRPr="00164D84" w:rsidRDefault="00042FA7" w:rsidP="001255E7">
      <w:pPr>
        <w:jc w:val="center"/>
        <w:rPr>
          <w:sz w:val="32"/>
          <w:szCs w:val="24"/>
          <w:u w:val="single"/>
        </w:rPr>
      </w:pPr>
      <w:r w:rsidRPr="00164D84">
        <w:rPr>
          <w:sz w:val="32"/>
          <w:szCs w:val="24"/>
          <w:u w:val="single"/>
        </w:rPr>
        <w:t>Project Ideas</w:t>
      </w:r>
    </w:p>
    <w:p w:rsidR="001255E7" w:rsidRDefault="001255E7">
      <w:pPr>
        <w:rPr>
          <w:b/>
        </w:rPr>
      </w:pPr>
    </w:p>
    <w:p w:rsidR="001255E7" w:rsidRDefault="001255E7">
      <w:pPr>
        <w:rPr>
          <w:b/>
        </w:rPr>
      </w:pPr>
    </w:p>
    <w:p w:rsidR="0061209E" w:rsidRDefault="001255E7">
      <w:r w:rsidRPr="001255E7">
        <w:rPr>
          <w:b/>
        </w:rPr>
        <w:t xml:space="preserve">Idea </w:t>
      </w:r>
      <w:r>
        <w:rPr>
          <w:b/>
        </w:rPr>
        <w:t>O</w:t>
      </w:r>
      <w:r w:rsidRPr="001255E7">
        <w:rPr>
          <w:b/>
        </w:rPr>
        <w:t xml:space="preserve">ne: </w:t>
      </w:r>
      <w:r>
        <w:t xml:space="preserve">(Koll) </w:t>
      </w:r>
      <w:proofErr w:type="gramStart"/>
      <w:r w:rsidRPr="001255E7">
        <w:t>A</w:t>
      </w:r>
      <w:proofErr w:type="gramEnd"/>
      <w:r w:rsidRPr="001255E7">
        <w:t xml:space="preserve"> better more toned down version of Moodle. I've always thought its UI was </w:t>
      </w:r>
      <w:proofErr w:type="spellStart"/>
      <w:r w:rsidRPr="001255E7">
        <w:t>kinda</w:t>
      </w:r>
      <w:proofErr w:type="spellEnd"/>
      <w:r w:rsidRPr="001255E7">
        <w:t xml:space="preserve"> ugly and has a lot of never used features. Plus I think you need like an IT department to set it up where as it seems like a system could be made to just have a teacher role and a student role that can be set up easily like a slack group</w:t>
      </w:r>
      <w:r>
        <w:t>.</w:t>
      </w:r>
    </w:p>
    <w:p w:rsidR="001255E7" w:rsidRDefault="001255E7"/>
    <w:p w:rsidR="001255E7" w:rsidRDefault="001255E7">
      <w:r w:rsidRPr="001255E7">
        <w:rPr>
          <w:b/>
        </w:rPr>
        <w:t>Idea Two:</w:t>
      </w:r>
      <w:r>
        <w:rPr>
          <w:b/>
        </w:rPr>
        <w:t xml:space="preserve"> </w:t>
      </w:r>
      <w:r>
        <w:t>(Leo) S</w:t>
      </w:r>
      <w:r w:rsidRPr="001255E7">
        <w:t xml:space="preserve">omething like kayak, but for computer parts and software instead. You could look through a list or search for an item and it would bring up the price for it and a link to get it from websites like </w:t>
      </w:r>
      <w:r>
        <w:t>A</w:t>
      </w:r>
      <w:r w:rsidRPr="001255E7">
        <w:t xml:space="preserve">mazon and </w:t>
      </w:r>
      <w:r>
        <w:t>N</w:t>
      </w:r>
      <w:r w:rsidRPr="001255E7">
        <w:t>ewegg.</w:t>
      </w:r>
    </w:p>
    <w:p w:rsidR="001255E7" w:rsidRDefault="001255E7"/>
    <w:p w:rsidR="001255E7" w:rsidRDefault="001255E7">
      <w:r>
        <w:rPr>
          <w:b/>
        </w:rPr>
        <w:t xml:space="preserve">Idea Three: </w:t>
      </w:r>
      <w:r>
        <w:t xml:space="preserve">(Sam) </w:t>
      </w:r>
      <w:proofErr w:type="gramStart"/>
      <w:r>
        <w:t>One</w:t>
      </w:r>
      <w:proofErr w:type="gramEnd"/>
      <w:r>
        <w:t xml:space="preserve"> of my managers at Spirit Mountain Casino is looking for a potential website that can help show what events are happening on specific dates. Basically, it would be a one stop place for both Casino employees and guests to find out what is happening with two different views depending on the user type.</w:t>
      </w:r>
    </w:p>
    <w:p w:rsidR="00164D84" w:rsidRDefault="00164D84"/>
    <w:p w:rsidR="00164D84" w:rsidRPr="001255E7" w:rsidRDefault="00164D84">
      <w:r w:rsidRPr="00164D84">
        <w:rPr>
          <w:b/>
        </w:rPr>
        <w:t>Idea Four:</w:t>
      </w:r>
      <w:r>
        <w:t xml:space="preserve"> (William) </w:t>
      </w:r>
      <w:r w:rsidRPr="00164D84">
        <w:t xml:space="preserve">A trip planning app that would use </w:t>
      </w:r>
      <w:proofErr w:type="spellStart"/>
      <w:proofErr w:type="gramStart"/>
      <w:r w:rsidRPr="00164D84">
        <w:t>api's</w:t>
      </w:r>
      <w:proofErr w:type="spellEnd"/>
      <w:proofErr w:type="gramEnd"/>
      <w:r w:rsidRPr="00164D84">
        <w:t xml:space="preserve"> such as google maps, the weather, yelp, etc. Give it different parameters such as time, money, whatever, and goals, and have it plan stuff out (I'm sure this probably exists somewhere but whatever, it's the best I got.)</w:t>
      </w:r>
      <w:bookmarkStart w:id="0" w:name="_GoBack"/>
      <w:bookmarkEnd w:id="0"/>
    </w:p>
    <w:sectPr w:rsidR="00164D84" w:rsidRPr="0012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E7"/>
    <w:rsid w:val="00042FA7"/>
    <w:rsid w:val="001255E7"/>
    <w:rsid w:val="00164D84"/>
    <w:rsid w:val="0061209E"/>
    <w:rsid w:val="006C5D34"/>
    <w:rsid w:val="00B2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D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CC8DF15C</Template>
  <TotalTime>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SMC</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Wetzel</dc:creator>
  <cp:lastModifiedBy>Samuel Wetzel</cp:lastModifiedBy>
  <cp:revision>2</cp:revision>
  <dcterms:created xsi:type="dcterms:W3CDTF">2018-01-11T01:07:00Z</dcterms:created>
  <dcterms:modified xsi:type="dcterms:W3CDTF">2018-01-11T01:07:00Z</dcterms:modified>
</cp:coreProperties>
</file>