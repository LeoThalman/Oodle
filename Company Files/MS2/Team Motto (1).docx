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E3" w:rsidRDefault="003150B7" w:rsidP="003150B7">
      <w:pPr>
        <w:pBdr>
          <w:bottom w:val="single" w:sz="12" w:space="1" w:color="auto"/>
        </w:pBdr>
        <w:jc w:val="right"/>
      </w:pPr>
      <w:bookmarkStart w:id="0" w:name="_GoBack"/>
      <w:r>
        <w:rPr>
          <w:noProof/>
        </w:rPr>
        <w:drawing>
          <wp:inline distT="0" distB="0" distL="0" distR="0">
            <wp:extent cx="2558005" cy="9838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woodl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36" cy="9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50B7" w:rsidRDefault="003150B7" w:rsidP="003150B7">
      <w:pPr>
        <w:jc w:val="center"/>
        <w:rPr>
          <w:b/>
          <w:sz w:val="32"/>
        </w:rPr>
      </w:pPr>
    </w:p>
    <w:p w:rsidR="003150B7" w:rsidRDefault="003150B7" w:rsidP="003150B7">
      <w:pPr>
        <w:jc w:val="center"/>
        <w:rPr>
          <w:b/>
          <w:sz w:val="32"/>
        </w:rPr>
      </w:pPr>
    </w:p>
    <w:p w:rsidR="003150B7" w:rsidRPr="003150B7" w:rsidRDefault="003150B7" w:rsidP="003150B7">
      <w:pPr>
        <w:jc w:val="center"/>
        <w:rPr>
          <w:sz w:val="24"/>
          <w:u w:val="single"/>
        </w:rPr>
      </w:pPr>
      <w:r w:rsidRPr="003150B7">
        <w:rPr>
          <w:sz w:val="24"/>
          <w:u w:val="single"/>
        </w:rPr>
        <w:t>Team Motto</w:t>
      </w:r>
    </w:p>
    <w:p w:rsidR="003150B7" w:rsidRDefault="003150B7" w:rsidP="003150B7">
      <w:pPr>
        <w:jc w:val="center"/>
        <w:rPr>
          <w:b/>
          <w:sz w:val="32"/>
        </w:rPr>
      </w:pPr>
    </w:p>
    <w:p w:rsidR="003150B7" w:rsidRPr="003150B7" w:rsidRDefault="003150B7" w:rsidP="003150B7">
      <w:pPr>
        <w:jc w:val="center"/>
        <w:rPr>
          <w:b/>
          <w:sz w:val="32"/>
        </w:rPr>
      </w:pPr>
      <w:r w:rsidRPr="003150B7">
        <w:rPr>
          <w:b/>
          <w:sz w:val="32"/>
        </w:rPr>
        <w:t>“Developing Program Solutions”</w:t>
      </w:r>
    </w:p>
    <w:sectPr w:rsidR="003150B7" w:rsidRPr="0031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B7"/>
    <w:rsid w:val="00260FE3"/>
    <w:rsid w:val="0031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CC8DF15C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Samuel Wetzel</cp:lastModifiedBy>
  <cp:revision>1</cp:revision>
  <dcterms:created xsi:type="dcterms:W3CDTF">2018-01-11T01:01:00Z</dcterms:created>
  <dcterms:modified xsi:type="dcterms:W3CDTF">2018-01-11T01:07:00Z</dcterms:modified>
</cp:coreProperties>
</file>