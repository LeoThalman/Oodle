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FE3" w:rsidRDefault="00F6684C" w:rsidP="00F6684C">
      <w:pPr>
        <w:pBdr>
          <w:bottom w:val="single" w:sz="12" w:space="1" w:color="auto"/>
        </w:pBdr>
        <w:jc w:val="right"/>
      </w:pPr>
      <w:r>
        <w:rPr>
          <w:noProof/>
        </w:rPr>
        <w:drawing>
          <wp:inline distT="0" distB="0" distL="0" distR="0" wp14:anchorId="0CFB22FE" wp14:editId="197A1C41">
            <wp:extent cx="2558005" cy="9838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woodl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136" cy="98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4C" w:rsidRDefault="00F6684C" w:rsidP="00F6684C">
      <w:pPr>
        <w:jc w:val="center"/>
      </w:pPr>
      <w:r>
        <w:rPr>
          <w:noProof/>
        </w:rPr>
        <w:drawing>
          <wp:inline distT="0" distB="0" distL="0" distR="0">
            <wp:extent cx="1250066" cy="1250066"/>
            <wp:effectExtent l="0" t="0" r="7620" b="7620"/>
            <wp:docPr id="2" name="Picture 2" descr="http://iosicongallery.com/img/512/slack-2014-10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osicongallery.com/img/512/slack-2014-10-0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059" cy="125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84C" w:rsidRPr="00F6684C" w:rsidRDefault="00F6684C" w:rsidP="00F6684C">
      <w:pPr>
        <w:jc w:val="center"/>
        <w:rPr>
          <w:sz w:val="28"/>
          <w:u w:val="single"/>
        </w:rPr>
      </w:pPr>
      <w:r w:rsidRPr="00F6684C">
        <w:rPr>
          <w:sz w:val="28"/>
          <w:u w:val="single"/>
        </w:rPr>
        <w:t>Slack Team Address</w:t>
      </w:r>
    </w:p>
    <w:p w:rsidR="00F6684C" w:rsidRDefault="00F6684C" w:rsidP="00F6684C">
      <w:pPr>
        <w:jc w:val="center"/>
        <w:rPr>
          <w:sz w:val="28"/>
          <w:u w:val="single"/>
        </w:rPr>
      </w:pPr>
      <w:r w:rsidRPr="00F6684C">
        <w:rPr>
          <w:sz w:val="28"/>
          <w:u w:val="single"/>
        </w:rPr>
        <w:t>https://blackwood-inc.slack.com/</w:t>
      </w:r>
      <w:bookmarkStart w:id="0" w:name="_GoBack"/>
      <w:bookmarkEnd w:id="0"/>
    </w:p>
    <w:p w:rsidR="00F6684C" w:rsidRDefault="00F6684C" w:rsidP="00F6684C">
      <w:pPr>
        <w:rPr>
          <w:sz w:val="28"/>
          <w:u w:val="single"/>
        </w:rPr>
      </w:pPr>
    </w:p>
    <w:p w:rsidR="00F6684C" w:rsidRPr="00F6684C" w:rsidRDefault="00F6684C" w:rsidP="00F6684C">
      <w:pPr>
        <w:rPr>
          <w:sz w:val="28"/>
          <w:u w:val="single"/>
        </w:rPr>
      </w:pPr>
    </w:p>
    <w:p w:rsidR="00F6684C" w:rsidRPr="00F6684C" w:rsidRDefault="00F6684C" w:rsidP="00F6684C">
      <w:pPr>
        <w:jc w:val="center"/>
        <w:rPr>
          <w:sz w:val="28"/>
          <w:u w:val="single"/>
        </w:rPr>
      </w:pPr>
      <w:r>
        <w:rPr>
          <w:noProof/>
        </w:rPr>
        <w:drawing>
          <wp:inline distT="0" distB="0" distL="0" distR="0">
            <wp:extent cx="1475772" cy="1475772"/>
            <wp:effectExtent l="0" t="0" r="0" b="0"/>
            <wp:docPr id="3" name="Picture 3" descr="https://git-scm.com/images/logos/logomark-orange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-scm.com/images/logos/logomark-orange@2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536" cy="147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84C" w:rsidRPr="00F6684C" w:rsidRDefault="00F6684C" w:rsidP="00F6684C">
      <w:pPr>
        <w:jc w:val="center"/>
        <w:rPr>
          <w:sz w:val="28"/>
          <w:u w:val="single"/>
        </w:rPr>
      </w:pPr>
      <w:proofErr w:type="spellStart"/>
      <w:r w:rsidRPr="00F6684C">
        <w:rPr>
          <w:sz w:val="28"/>
          <w:u w:val="single"/>
        </w:rPr>
        <w:t>Git</w:t>
      </w:r>
      <w:proofErr w:type="spellEnd"/>
      <w:r w:rsidRPr="00F6684C">
        <w:rPr>
          <w:sz w:val="28"/>
          <w:u w:val="single"/>
        </w:rPr>
        <w:t xml:space="preserve"> Repository Address</w:t>
      </w:r>
    </w:p>
    <w:p w:rsidR="00F6684C" w:rsidRPr="00F6684C" w:rsidRDefault="00F6684C" w:rsidP="00F6684C">
      <w:pPr>
        <w:jc w:val="center"/>
        <w:rPr>
          <w:sz w:val="28"/>
        </w:rPr>
      </w:pPr>
      <w:r w:rsidRPr="00F6684C">
        <w:rPr>
          <w:sz w:val="28"/>
        </w:rPr>
        <w:t>https://bitbucket.org/blackwood-incorporated/</w:t>
      </w:r>
    </w:p>
    <w:sectPr w:rsidR="00F6684C" w:rsidRPr="00F6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84C"/>
    <w:rsid w:val="00260FE3"/>
    <w:rsid w:val="00F6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8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8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CC8DF15C</Template>
  <TotalTime>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Wetzel</dc:creator>
  <cp:lastModifiedBy>Samuel Wetzel</cp:lastModifiedBy>
  <cp:revision>1</cp:revision>
  <dcterms:created xsi:type="dcterms:W3CDTF">2018-01-11T01:07:00Z</dcterms:created>
  <dcterms:modified xsi:type="dcterms:W3CDTF">2018-01-11T01:12:00Z</dcterms:modified>
</cp:coreProperties>
</file>